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986B74B" w14:textId="77777777" w:rsidTr="00007728">
        <w:trPr>
          <w:trHeight w:hRule="exact" w:val="1800"/>
        </w:trPr>
        <w:tc>
          <w:tcPr>
            <w:tcW w:w="9360" w:type="dxa"/>
            <w:tcMar>
              <w:top w:w="0" w:type="dxa"/>
              <w:bottom w:w="0" w:type="dxa"/>
            </w:tcMar>
          </w:tcPr>
          <w:p w14:paraId="35CA9E7E" w14:textId="168CDFC1" w:rsidR="00692703" w:rsidRPr="00CF1A49" w:rsidRDefault="00B23227" w:rsidP="00913946">
            <w:pPr>
              <w:pStyle w:val="Title"/>
            </w:pPr>
            <w:r>
              <w:t>Jacob</w:t>
            </w:r>
            <w:r w:rsidR="00692703" w:rsidRPr="00CF1A49">
              <w:t xml:space="preserve"> </w:t>
            </w:r>
            <w:r>
              <w:rPr>
                <w:rStyle w:val="IntenseEmphasis"/>
              </w:rPr>
              <w:t>moody</w:t>
            </w:r>
          </w:p>
          <w:p w14:paraId="392F1061" w14:textId="0260D233" w:rsidR="00692703" w:rsidRPr="00CF1A49" w:rsidRDefault="00B23227" w:rsidP="00913946">
            <w:pPr>
              <w:pStyle w:val="ContactInfo"/>
              <w:contextualSpacing w:val="0"/>
            </w:pPr>
            <w:r>
              <w:t>329 S. 5</w:t>
            </w:r>
            <w:r w:rsidRPr="00B23227">
              <w:rPr>
                <w:vertAlign w:val="superscript"/>
              </w:rPr>
              <w:t>th</w:t>
            </w:r>
            <w:r>
              <w:t xml:space="preserve"> Ave. Apt. 10</w:t>
            </w:r>
            <w:r w:rsidR="00692703" w:rsidRPr="00CF1A49">
              <w:t xml:space="preserve"> </w:t>
            </w:r>
            <w:sdt>
              <w:sdtPr>
                <w:alias w:val="Divider dot:"/>
                <w:tag w:val="Divider dot:"/>
                <w:id w:val="-1459182552"/>
                <w:placeholder>
                  <w:docPart w:val="37A943F20B5845C292E79D1EB2248A2C"/>
                </w:placeholder>
                <w:temporary/>
                <w:showingPlcHdr/>
                <w15:appearance w15:val="hidden"/>
              </w:sdtPr>
              <w:sdtContent>
                <w:r w:rsidR="00692703" w:rsidRPr="00CF1A49">
                  <w:t>·</w:t>
                </w:r>
              </w:sdtContent>
            </w:sdt>
            <w:r w:rsidR="00692703" w:rsidRPr="00CF1A49">
              <w:t xml:space="preserve"> </w:t>
            </w:r>
            <w:r>
              <w:t>(812)-766-1225</w:t>
            </w:r>
          </w:p>
          <w:p w14:paraId="5D943373" w14:textId="28357DFE" w:rsidR="00692703" w:rsidRPr="00CF1A49" w:rsidRDefault="00B23227" w:rsidP="00913946">
            <w:pPr>
              <w:pStyle w:val="ContactInfoEmphasis"/>
              <w:contextualSpacing w:val="0"/>
            </w:pPr>
            <w:r>
              <w:t>moodyjacob@myocu.oak.edu</w:t>
            </w:r>
            <w:r w:rsidR="00692703" w:rsidRPr="00CF1A49">
              <w:t xml:space="preserve"> </w:t>
            </w:r>
            <w:sdt>
              <w:sdtPr>
                <w:alias w:val="Divider dot:"/>
                <w:tag w:val="Divider dot:"/>
                <w:id w:val="2000459528"/>
                <w:placeholder>
                  <w:docPart w:val="B4E8BC903E224DD3B660084173FDDD73"/>
                </w:placeholder>
                <w:temporary/>
                <w:showingPlcHdr/>
                <w15:appearance w15:val="hidden"/>
              </w:sdtPr>
              <w:sdtContent>
                <w:r w:rsidR="00692703" w:rsidRPr="00CF1A49">
                  <w:t>·</w:t>
                </w:r>
              </w:sdtContent>
            </w:sdt>
            <w:r w:rsidR="00692703" w:rsidRPr="00CF1A49">
              <w:t xml:space="preserve"> </w:t>
            </w:r>
            <w:r w:rsidRPr="00B23227">
              <w:t>https://www.linkedin.com/in/jacob-moody-664498228/</w:t>
            </w:r>
          </w:p>
        </w:tc>
      </w:tr>
      <w:tr w:rsidR="005579C9" w:rsidRPr="00CF1A49" w14:paraId="0BF36C02" w14:textId="77777777" w:rsidTr="005579C9">
        <w:trPr>
          <w:trHeight w:hRule="exact" w:val="288"/>
        </w:trPr>
        <w:tc>
          <w:tcPr>
            <w:tcW w:w="9360" w:type="dxa"/>
            <w:tcMar>
              <w:top w:w="0" w:type="dxa"/>
              <w:bottom w:w="0" w:type="dxa"/>
            </w:tcMar>
          </w:tcPr>
          <w:p w14:paraId="60327D07" w14:textId="77777777" w:rsidR="005579C9" w:rsidRDefault="005579C9" w:rsidP="005579C9"/>
        </w:tc>
      </w:tr>
    </w:tbl>
    <w:p w14:paraId="148342E0" w14:textId="77777777" w:rsidR="005579C9" w:rsidRDefault="005579C9" w:rsidP="005579C9">
      <w:pPr>
        <w:pStyle w:val="Header"/>
      </w:pPr>
    </w:p>
    <w:p w14:paraId="7829EAA9" w14:textId="555375E1" w:rsidR="005579C9" w:rsidRPr="005579C9" w:rsidRDefault="00B23227" w:rsidP="005579C9">
      <w:pPr>
        <w:pStyle w:val="Header"/>
      </w:pPr>
      <w:r>
        <w:t>Oakland City University</w:t>
      </w:r>
    </w:p>
    <w:p w14:paraId="7B1C40FD" w14:textId="6C54706F" w:rsidR="005579C9" w:rsidRPr="005579C9" w:rsidRDefault="00B23227" w:rsidP="005579C9">
      <w:pPr>
        <w:pStyle w:val="Header"/>
      </w:pPr>
      <w:r>
        <w:t xml:space="preserve">138 N Lucretia St. </w:t>
      </w:r>
    </w:p>
    <w:p w14:paraId="05F623D3" w14:textId="0B643B33" w:rsidR="005579C9" w:rsidRDefault="00B23227" w:rsidP="005579C9">
      <w:pPr>
        <w:pStyle w:val="Header"/>
      </w:pPr>
      <w:r>
        <w:t>Oakland City, IN, 47660</w:t>
      </w:r>
    </w:p>
    <w:p w14:paraId="4EC8F725" w14:textId="77777777" w:rsidR="005579C9" w:rsidRPr="005579C9" w:rsidRDefault="005579C9" w:rsidP="005579C9">
      <w:pPr>
        <w:pStyle w:val="Header"/>
      </w:pPr>
    </w:p>
    <w:tbl>
      <w:tblPr>
        <w:tblStyle w:val="TableGrid"/>
        <w:tblW w:w="4975" w:type="pct"/>
        <w:tblInd w:w="72" w:type="dxa"/>
        <w:tblBorders>
          <w:left w:val="dotted" w:sz="18" w:space="0" w:color="BFBFBF" w:themeColor="background1" w:themeShade="BF"/>
        </w:tblBorders>
        <w:tblCellMar>
          <w:left w:w="576" w:type="dxa"/>
          <w:right w:w="0" w:type="dxa"/>
        </w:tblCellMar>
        <w:tblLook w:val="0620" w:firstRow="1" w:lastRow="0" w:firstColumn="0" w:lastColumn="0" w:noHBand="1" w:noVBand="1"/>
        <w:tblDescription w:val="Experience layout table"/>
      </w:tblPr>
      <w:tblGrid>
        <w:gridCol w:w="9290"/>
      </w:tblGrid>
      <w:tr w:rsidR="005579C9" w:rsidRPr="00CF1A49" w14:paraId="741B4CBA" w14:textId="77777777" w:rsidTr="00BB7E51">
        <w:trPr>
          <w:trHeight w:val="8914"/>
        </w:trPr>
        <w:tc>
          <w:tcPr>
            <w:tcW w:w="9290" w:type="dxa"/>
          </w:tcPr>
          <w:p w14:paraId="0EBE27B4" w14:textId="77777777" w:rsidR="005579C9" w:rsidRDefault="005579C9" w:rsidP="005579C9">
            <w:pPr>
              <w:pStyle w:val="Header"/>
            </w:pPr>
          </w:p>
          <w:p w14:paraId="3005CF07" w14:textId="0B322314" w:rsidR="005579C9" w:rsidRPr="005579C9" w:rsidRDefault="00B23227" w:rsidP="00BB7E51">
            <w:pPr>
              <w:pStyle w:val="Heading2"/>
              <w:outlineLvl w:val="1"/>
            </w:pPr>
            <w:r>
              <w:t>to whom it may concern</w:t>
            </w:r>
            <w:r w:rsidR="005579C9" w:rsidRPr="005579C9">
              <w:t>,</w:t>
            </w:r>
          </w:p>
          <w:p w14:paraId="69E40094" w14:textId="77777777" w:rsidR="005579C9" w:rsidRPr="00CF1A49" w:rsidRDefault="005579C9" w:rsidP="005579C9">
            <w:pPr>
              <w:pStyle w:val="Header"/>
            </w:pPr>
          </w:p>
          <w:p w14:paraId="6AF72114" w14:textId="0D8A6378" w:rsidR="005579C9" w:rsidRDefault="00B23227" w:rsidP="005579C9">
            <w:r>
              <w:t>I am interested in filling the Network Administrator position. As a System Analyst for Oakland City University, I already have experience working with systems on campus. As part of completing my degree this spring I will be working on setting up the network in the new dorm and the ball fields. I will also be working on the project getting Anthology back up and working. This experience would make me an ideal candidate for this full-time position.</w:t>
            </w:r>
          </w:p>
          <w:p w14:paraId="4CA15C76" w14:textId="77777777" w:rsidR="00B23227" w:rsidRDefault="00B23227" w:rsidP="005579C9"/>
          <w:p w14:paraId="0267501A" w14:textId="14DC9AE7" w:rsidR="005579C9" w:rsidRPr="005579C9" w:rsidRDefault="00B23227" w:rsidP="00FF30B8">
            <w:r>
              <w:t xml:space="preserve">Aside from my </w:t>
            </w:r>
            <w:r w:rsidR="00FF30B8">
              <w:t>technological experience I have held many managerial positions in fields ranging from fast food to factory settings. This background will provide me with the skills need for good communication between departments and University vendors.</w:t>
            </w:r>
          </w:p>
          <w:p w14:paraId="507899A3" w14:textId="77777777" w:rsidR="005579C9" w:rsidRDefault="005579C9" w:rsidP="005579C9"/>
          <w:p w14:paraId="59A77724" w14:textId="0C5A3665" w:rsidR="005579C9" w:rsidRDefault="00FF30B8" w:rsidP="00FF30B8">
            <w:r>
              <w:t>During office hours I can be reached at (812)-749-1394 or by stopping by the Information Technology office in Murray Center room 107. Outside of office hours you can reach me at (812)-766-1225.</w:t>
            </w:r>
          </w:p>
          <w:p w14:paraId="08928888" w14:textId="77777777" w:rsidR="005579C9" w:rsidRPr="00BF09B3" w:rsidRDefault="005579C9" w:rsidP="005579C9"/>
          <w:p w14:paraId="4ECBA07A" w14:textId="4AB0FE06" w:rsidR="005579C9" w:rsidRDefault="00FF30B8" w:rsidP="005579C9">
            <w:r>
              <w:t>Sincerely,</w:t>
            </w:r>
          </w:p>
          <w:p w14:paraId="030DFB02" w14:textId="27744AE5" w:rsidR="00FF30B8" w:rsidRDefault="00FF30B8" w:rsidP="005579C9"/>
          <w:p w14:paraId="336A08D6" w14:textId="05E1C4D3" w:rsidR="00FF30B8" w:rsidRDefault="00FF30B8" w:rsidP="005579C9"/>
          <w:p w14:paraId="41488647" w14:textId="77777777" w:rsidR="00FF30B8" w:rsidRDefault="00FF30B8" w:rsidP="005579C9"/>
          <w:p w14:paraId="15A80E8E" w14:textId="77777777" w:rsidR="00FF30B8" w:rsidRDefault="00FF30B8" w:rsidP="005579C9">
            <w:r>
              <w:t>Jacob Moody</w:t>
            </w:r>
          </w:p>
          <w:p w14:paraId="06ECA4BF" w14:textId="77777777" w:rsidR="00FF30B8" w:rsidRDefault="00FF30B8" w:rsidP="005579C9"/>
          <w:p w14:paraId="41D06E11" w14:textId="6B4310E9" w:rsidR="00FF30B8" w:rsidRPr="00CF1A49" w:rsidRDefault="00FF30B8" w:rsidP="005579C9"/>
        </w:tc>
      </w:tr>
    </w:tbl>
    <w:p w14:paraId="565B7182" w14:textId="77777777" w:rsidR="00B51D1B" w:rsidRPr="006E1507" w:rsidRDefault="00B51D1B" w:rsidP="005579C9"/>
    <w:sectPr w:rsidR="00B51D1B" w:rsidRPr="006E150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A38CD" w14:textId="77777777" w:rsidR="009D193C" w:rsidRDefault="009D193C" w:rsidP="0068194B">
      <w:r>
        <w:separator/>
      </w:r>
    </w:p>
    <w:p w14:paraId="3E51CDD7" w14:textId="77777777" w:rsidR="009D193C" w:rsidRDefault="009D193C"/>
    <w:p w14:paraId="635281E0" w14:textId="77777777" w:rsidR="009D193C" w:rsidRDefault="009D193C"/>
  </w:endnote>
  <w:endnote w:type="continuationSeparator" w:id="0">
    <w:p w14:paraId="077E421D" w14:textId="77777777" w:rsidR="009D193C" w:rsidRDefault="009D193C" w:rsidP="0068194B">
      <w:r>
        <w:continuationSeparator/>
      </w:r>
    </w:p>
    <w:p w14:paraId="11BB19CC" w14:textId="77777777" w:rsidR="009D193C" w:rsidRDefault="009D193C"/>
    <w:p w14:paraId="51D9509E" w14:textId="77777777" w:rsidR="009D193C" w:rsidRDefault="009D1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94A70EC"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1FF4F" w14:textId="77777777" w:rsidR="009D193C" w:rsidRDefault="009D193C" w:rsidP="0068194B">
      <w:r>
        <w:separator/>
      </w:r>
    </w:p>
    <w:p w14:paraId="6A3C44DA" w14:textId="77777777" w:rsidR="009D193C" w:rsidRDefault="009D193C"/>
    <w:p w14:paraId="252A4028" w14:textId="77777777" w:rsidR="009D193C" w:rsidRDefault="009D193C"/>
  </w:footnote>
  <w:footnote w:type="continuationSeparator" w:id="0">
    <w:p w14:paraId="56EF458D" w14:textId="77777777" w:rsidR="009D193C" w:rsidRDefault="009D193C" w:rsidP="0068194B">
      <w:r>
        <w:continuationSeparator/>
      </w:r>
    </w:p>
    <w:p w14:paraId="344C240A" w14:textId="77777777" w:rsidR="009D193C" w:rsidRDefault="009D193C"/>
    <w:p w14:paraId="680F6A19" w14:textId="77777777" w:rsidR="009D193C" w:rsidRDefault="009D1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D9F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5361534" wp14:editId="46D856F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8234814"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28134541">
    <w:abstractNumId w:val="9"/>
  </w:num>
  <w:num w:numId="2" w16cid:durableId="104153281">
    <w:abstractNumId w:val="8"/>
  </w:num>
  <w:num w:numId="3" w16cid:durableId="1637106894">
    <w:abstractNumId w:val="7"/>
  </w:num>
  <w:num w:numId="4" w16cid:durableId="1766875728">
    <w:abstractNumId w:val="6"/>
  </w:num>
  <w:num w:numId="5" w16cid:durableId="1732189180">
    <w:abstractNumId w:val="10"/>
  </w:num>
  <w:num w:numId="6" w16cid:durableId="495269263">
    <w:abstractNumId w:val="3"/>
  </w:num>
  <w:num w:numId="7" w16cid:durableId="768504949">
    <w:abstractNumId w:val="11"/>
  </w:num>
  <w:num w:numId="8" w16cid:durableId="1132671654">
    <w:abstractNumId w:val="2"/>
  </w:num>
  <w:num w:numId="9" w16cid:durableId="180047086">
    <w:abstractNumId w:val="12"/>
  </w:num>
  <w:num w:numId="10" w16cid:durableId="1146123233">
    <w:abstractNumId w:val="5"/>
  </w:num>
  <w:num w:numId="11" w16cid:durableId="881483010">
    <w:abstractNumId w:val="4"/>
  </w:num>
  <w:num w:numId="12" w16cid:durableId="1666661842">
    <w:abstractNumId w:val="1"/>
  </w:num>
  <w:num w:numId="13" w16cid:durableId="402725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29"/>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618E9"/>
    <w:rsid w:val="00664399"/>
    <w:rsid w:val="0068194B"/>
    <w:rsid w:val="00692703"/>
    <w:rsid w:val="006A1962"/>
    <w:rsid w:val="006B5D48"/>
    <w:rsid w:val="006B7D7B"/>
    <w:rsid w:val="006C1A5E"/>
    <w:rsid w:val="006E1507"/>
    <w:rsid w:val="00712D8B"/>
    <w:rsid w:val="007273B7"/>
    <w:rsid w:val="00733E0A"/>
    <w:rsid w:val="0074403D"/>
    <w:rsid w:val="00745E29"/>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193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227"/>
    <w:rsid w:val="00B236F1"/>
    <w:rsid w:val="00B50F99"/>
    <w:rsid w:val="00B51D1B"/>
    <w:rsid w:val="00B540F4"/>
    <w:rsid w:val="00B60FD0"/>
    <w:rsid w:val="00B622DF"/>
    <w:rsid w:val="00B6332A"/>
    <w:rsid w:val="00B81760"/>
    <w:rsid w:val="00B8494C"/>
    <w:rsid w:val="00BA1546"/>
    <w:rsid w:val="00BB4E51"/>
    <w:rsid w:val="00BB7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67E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oody\AppData\Roaming\Microsoft\Templates\Modern%20chronological%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A943F20B5845C292E79D1EB2248A2C"/>
        <w:category>
          <w:name w:val="General"/>
          <w:gallery w:val="placeholder"/>
        </w:category>
        <w:types>
          <w:type w:val="bbPlcHdr"/>
        </w:types>
        <w:behaviors>
          <w:behavior w:val="content"/>
        </w:behaviors>
        <w:guid w:val="{A9D434AB-D871-4649-B74A-D368ACB79356}"/>
      </w:docPartPr>
      <w:docPartBody>
        <w:p w:rsidR="00000000" w:rsidRDefault="00000000">
          <w:pPr>
            <w:pStyle w:val="37A943F20B5845C292E79D1EB2248A2C"/>
          </w:pPr>
          <w:r w:rsidRPr="00CF1A49">
            <w:t>·</w:t>
          </w:r>
        </w:p>
      </w:docPartBody>
    </w:docPart>
    <w:docPart>
      <w:docPartPr>
        <w:name w:val="B4E8BC903E224DD3B660084173FDDD73"/>
        <w:category>
          <w:name w:val="General"/>
          <w:gallery w:val="placeholder"/>
        </w:category>
        <w:types>
          <w:type w:val="bbPlcHdr"/>
        </w:types>
        <w:behaviors>
          <w:behavior w:val="content"/>
        </w:behaviors>
        <w:guid w:val="{55C6912A-79E1-4472-8020-9E203A00812E}"/>
      </w:docPartPr>
      <w:docPartBody>
        <w:p w:rsidR="00000000" w:rsidRDefault="00000000">
          <w:pPr>
            <w:pStyle w:val="B4E8BC903E224DD3B660084173FDDD73"/>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29715246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A8"/>
    <w:rsid w:val="002D2269"/>
    <w:rsid w:val="004A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86C9353911489380BE967E4791A415">
    <w:name w:val="A786C9353911489380BE967E4791A415"/>
  </w:style>
  <w:style w:type="character" w:styleId="IntenseEmphasis">
    <w:name w:val="Intense Emphasis"/>
    <w:basedOn w:val="DefaultParagraphFont"/>
    <w:uiPriority w:val="2"/>
    <w:rPr>
      <w:b/>
      <w:iCs/>
      <w:color w:val="262626" w:themeColor="text1" w:themeTint="D9"/>
    </w:rPr>
  </w:style>
  <w:style w:type="paragraph" w:customStyle="1" w:styleId="5BA9E1AC43C94449A479DFE8BE74233D">
    <w:name w:val="5BA9E1AC43C94449A479DFE8BE74233D"/>
  </w:style>
  <w:style w:type="paragraph" w:customStyle="1" w:styleId="C5681CFA88F844FC80A0AB8F325DEA10">
    <w:name w:val="C5681CFA88F844FC80A0AB8F325DEA10"/>
  </w:style>
  <w:style w:type="paragraph" w:customStyle="1" w:styleId="37A943F20B5845C292E79D1EB2248A2C">
    <w:name w:val="37A943F20B5845C292E79D1EB2248A2C"/>
  </w:style>
  <w:style w:type="paragraph" w:customStyle="1" w:styleId="E75144821F524CF0AD64968A8D560B45">
    <w:name w:val="E75144821F524CF0AD64968A8D560B45"/>
  </w:style>
  <w:style w:type="paragraph" w:customStyle="1" w:styleId="5AE449529AFC416DAE96173E8145320A">
    <w:name w:val="5AE449529AFC416DAE96173E8145320A"/>
  </w:style>
  <w:style w:type="paragraph" w:customStyle="1" w:styleId="B4E8BC903E224DD3B660084173FDDD73">
    <w:name w:val="B4E8BC903E224DD3B660084173FDDD73"/>
  </w:style>
  <w:style w:type="paragraph" w:customStyle="1" w:styleId="6ED4350A44EE42FFB6BAA621B2EC3B16">
    <w:name w:val="6ED4350A44EE42FFB6BAA621B2EC3B16"/>
  </w:style>
  <w:style w:type="paragraph" w:customStyle="1" w:styleId="A5FEAC150DED4AEEB509614F977AAC31">
    <w:name w:val="A5FEAC150DED4AEEB509614F977AAC31"/>
  </w:style>
  <w:style w:type="paragraph" w:customStyle="1" w:styleId="C346A8D853724B1DA9C1474BA7352DFE">
    <w:name w:val="C346A8D853724B1DA9C1474BA7352DFE"/>
  </w:style>
  <w:style w:type="paragraph" w:customStyle="1" w:styleId="6CA22FB2D9864363A06AD3AAEF67D7DB">
    <w:name w:val="6CA22FB2D9864363A06AD3AAEF67D7DB"/>
  </w:style>
  <w:style w:type="paragraph" w:customStyle="1" w:styleId="C8B3CA4FE55A48E4AABF94AC092B2B59">
    <w:name w:val="C8B3CA4FE55A48E4AABF94AC092B2B59"/>
  </w:style>
  <w:style w:type="paragraph" w:customStyle="1" w:styleId="D2E1C16EEBF443CD907E7ABC4E640002">
    <w:name w:val="D2E1C16EEBF443CD907E7ABC4E640002"/>
  </w:style>
  <w:style w:type="paragraph" w:customStyle="1" w:styleId="9D82B6B8FCCE4A3FA159D3A1AB341AA2">
    <w:name w:val="9D82B6B8FCCE4A3FA159D3A1AB341AA2"/>
  </w:style>
  <w:style w:type="paragraph" w:customStyle="1" w:styleId="02613AD5CDD4424FA3F731C75F378B55">
    <w:name w:val="02613AD5CDD4424FA3F731C75F378B55"/>
  </w:style>
  <w:style w:type="paragraph" w:customStyle="1" w:styleId="79BA8748848B457BB4A1F2DA1383067C">
    <w:name w:val="79BA8748848B457BB4A1F2DA1383067C"/>
  </w:style>
  <w:style w:type="paragraph" w:customStyle="1" w:styleId="F5097BD717AB405984CD711B85D28662">
    <w:name w:val="F5097BD717AB405984CD711B85D28662"/>
  </w:style>
  <w:style w:type="paragraph" w:styleId="ListBullet">
    <w:name w:val="List Bullet"/>
    <w:basedOn w:val="Normal"/>
    <w:uiPriority w:val="11"/>
    <w:qFormat/>
    <w:pPr>
      <w:numPr>
        <w:numId w:val="1"/>
      </w:numPr>
      <w:spacing w:before="120" w:after="0" w:line="240" w:lineRule="auto"/>
    </w:pPr>
    <w:rPr>
      <w:rFonts w:eastAsiaTheme="minorHAnsi"/>
      <w:color w:val="595959" w:themeColor="text1" w:themeTint="A6"/>
      <w:sz w:val="24"/>
    </w:rPr>
  </w:style>
  <w:style w:type="paragraph" w:customStyle="1" w:styleId="476B8D4D97734F49AE2084FE8BCF2E50">
    <w:name w:val="476B8D4D97734F49AE2084FE8BCF2E50"/>
  </w:style>
  <w:style w:type="character" w:customStyle="1" w:styleId="Greytext">
    <w:name w:val="Grey text"/>
    <w:basedOn w:val="DefaultParagraphFont"/>
    <w:uiPriority w:val="4"/>
    <w:qFormat/>
    <w:rPr>
      <w:color w:val="808080" w:themeColor="background1" w:themeShade="80"/>
    </w:rPr>
  </w:style>
  <w:style w:type="paragraph" w:customStyle="1" w:styleId="EDD1E9702B0343B99F1A511F613F5EA7">
    <w:name w:val="EDD1E9702B0343B99F1A511F613F5EA7"/>
  </w:style>
  <w:style w:type="paragraph" w:customStyle="1" w:styleId="15F6A829E4794698A726A79E753F46CD">
    <w:name w:val="15F6A829E4794698A726A79E753F46CD"/>
  </w:style>
  <w:style w:type="paragraph" w:customStyle="1" w:styleId="A413EABB59FD444CA8C2977A656754FF">
    <w:name w:val="A413EABB59FD444CA8C2977A656754FF"/>
  </w:style>
  <w:style w:type="paragraph" w:customStyle="1" w:styleId="5D89CDA8E64444B1A11ABD42F1D3902B">
    <w:name w:val="5D89CDA8E64444B1A11ABD42F1D3902B"/>
    <w:rsid w:val="004A0F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3.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chronological cover letter</Template>
  <TotalTime>0</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2023-01-20T15:50:00Z</dcterms:created>
  <dcterms:modified xsi:type="dcterms:W3CDTF">2023-01-20T16:29:00Z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